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41B07" w14:textId="3228F243" w:rsidR="00E81978" w:rsidRDefault="00097FD2">
      <w:pPr>
        <w:pStyle w:val="Title"/>
      </w:pPr>
      <w:sdt>
        <w:sdtPr>
          <w:alias w:val="Title:"/>
          <w:tag w:val="Title:"/>
          <w:id w:val="726351117"/>
          <w:placeholder>
            <w:docPart w:val="7480A2CDDE1D4B058A4EB847A49A63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F72694">
            <w:t>CSC425 Module 2 Session Long Project – IMS WebApp Prototype</w:t>
          </w:r>
        </w:sdtContent>
      </w:sdt>
    </w:p>
    <w:p w14:paraId="6CCDBED2" w14:textId="5714B960" w:rsidR="00B823AA" w:rsidRDefault="00F72694" w:rsidP="00B823AA">
      <w:pPr>
        <w:pStyle w:val="Title2"/>
      </w:pPr>
      <w:r>
        <w:t>by Tom Parks</w:t>
      </w:r>
    </w:p>
    <w:p w14:paraId="5769F247" w14:textId="6B57F6FD" w:rsidR="00E81978" w:rsidRDefault="00F72694" w:rsidP="00F72694">
      <w:pPr>
        <w:pStyle w:val="Title2"/>
      </w:pPr>
      <w:r>
        <w:t>Trident University International</w:t>
      </w:r>
    </w:p>
    <w:p w14:paraId="168068D5" w14:textId="01B95BA6" w:rsidR="00E81978" w:rsidRDefault="00097FD2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CA0190E1A39F4C0C8D703BF3505B0B3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F72694">
            <w:t>CSC425 Module 2 Session Long Project – IMS WebApp Prototype</w:t>
          </w:r>
        </w:sdtContent>
      </w:sdt>
    </w:p>
    <w:p w14:paraId="57428174" w14:textId="2B7674D1" w:rsidR="00E81978" w:rsidRDefault="00115E68">
      <w:r>
        <w:t>This brief report outlines the prototype for my IMS WebApp project. This application is an Inventory Management System that is hosted on a web server with a Python backend and a database to store the raw data. We will discuss the basic setup, system requirements, key components, proof of concept and give a current update of the progress at the end.</w:t>
      </w:r>
    </w:p>
    <w:p w14:paraId="2D6D2352" w14:textId="17BD576F" w:rsidR="00E81978" w:rsidRDefault="00605C01">
      <w:pPr>
        <w:pStyle w:val="Heading1"/>
      </w:pPr>
      <w:r>
        <w:t>Web App Server Setup</w:t>
      </w:r>
    </w:p>
    <w:p w14:paraId="5DB3723A" w14:textId="24B8A708" w:rsidR="00605C01" w:rsidRDefault="00115E68" w:rsidP="00605C01">
      <w:r>
        <w:t xml:space="preserve">There are three applications that will require setup prior to running this application, Python 3.8.5, Django 3.1.5, and </w:t>
      </w:r>
      <w:r w:rsidR="007F2834">
        <w:t xml:space="preserve">a Django extension called </w:t>
      </w:r>
      <w:proofErr w:type="spellStart"/>
      <w:r w:rsidR="007F2834">
        <w:t>crispy_forms</w:t>
      </w:r>
      <w:proofErr w:type="spellEnd"/>
      <w:r>
        <w:t xml:space="preserve">. I </w:t>
      </w:r>
      <w:r w:rsidR="00CA0EED">
        <w:t>am</w:t>
      </w:r>
      <w:r>
        <w:t xml:space="preserve"> developing this pro</w:t>
      </w:r>
      <w:r w:rsidR="00CA0EED">
        <w:t>ject</w:t>
      </w:r>
      <w:r>
        <w:t xml:space="preserve"> on a Windows machine; however, I am remoting into my Ubuntu server running the 20.04 build. This machine runs the actual Python development server and will eventually host it on the installed Apache 2 server. </w:t>
      </w:r>
    </w:p>
    <w:p w14:paraId="397AB6AE" w14:textId="79914128" w:rsidR="00605C01" w:rsidRDefault="00605C01" w:rsidP="00605C01">
      <w:pPr>
        <w:pStyle w:val="Heading2"/>
      </w:pPr>
      <w:r>
        <w:t>Python 3.8.5</w:t>
      </w:r>
    </w:p>
    <w:p w14:paraId="3AC1812F" w14:textId="2EC928C8" w:rsidR="00115E68" w:rsidRDefault="00115E68" w:rsidP="00115E68">
      <w:r>
        <w:t xml:space="preserve">As stated, this application runs on a Python 3.8.5 backend, so it is recommended that you install the same version. For installation instructions and documentation, please </w:t>
      </w:r>
      <w:r w:rsidR="004E72BF">
        <w:t xml:space="preserve">navigate to </w:t>
      </w:r>
      <w:hyperlink r:id="rId9" w:history="1">
        <w:r w:rsidR="004E72BF" w:rsidRPr="00381C1B">
          <w:rPr>
            <w:rStyle w:val="Hyperlink"/>
          </w:rPr>
          <w:t>www.python.org</w:t>
        </w:r>
      </w:hyperlink>
      <w:r w:rsidR="004E72BF">
        <w:t xml:space="preserve"> For Windows users, please click the “Downloads” tab and choose the distribution that is right for you.</w:t>
      </w:r>
      <w:r>
        <w:t xml:space="preserve"> </w:t>
      </w:r>
      <w:r w:rsidR="00CA0EED">
        <w:t>While writing this, I installed the latest release for Windows (3.9.1</w:t>
      </w:r>
      <w:proofErr w:type="gramStart"/>
      <w:r w:rsidR="00CA0EED">
        <w:t>)</w:t>
      </w:r>
      <w:proofErr w:type="gramEnd"/>
      <w:r w:rsidR="00CA0EED">
        <w:t xml:space="preserve"> and everything seemed operational. </w:t>
      </w:r>
    </w:p>
    <w:p w14:paraId="1FF0CEBE" w14:textId="2452569B" w:rsidR="004E72BF" w:rsidRDefault="004E72BF" w:rsidP="00115E68">
      <w:r>
        <w:t>For Linux based users, you will need to open a terminal and enter the following commands:</w:t>
      </w:r>
    </w:p>
    <w:p w14:paraId="74F2BDD7" w14:textId="1E941BA3" w:rsidR="004E72BF" w:rsidRPr="00132B96" w:rsidRDefault="004E72BF" w:rsidP="004E72BF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Courier New" w:eastAsia="Times New Roman" w:hAnsi="Courier New" w:cs="Courier New"/>
          <w:color w:val="000000"/>
          <w:kern w:val="0"/>
          <w:sz w:val="20"/>
          <w:shd w:val="clear" w:color="auto" w:fill="F7F7F7"/>
          <w:lang w:eastAsia="en-US"/>
        </w:rPr>
      </w:pPr>
      <w:proofErr w:type="spellStart"/>
      <w:r w:rsidRPr="00132B96">
        <w:rPr>
          <w:rFonts w:ascii="Courier New" w:eastAsia="Times New Roman" w:hAnsi="Courier New" w:cs="Courier New"/>
          <w:color w:val="000000"/>
          <w:kern w:val="0"/>
          <w:sz w:val="20"/>
          <w:shd w:val="clear" w:color="auto" w:fill="F7F7F7"/>
          <w:lang w:eastAsia="en-US"/>
        </w:rPr>
        <w:t>sudo</w:t>
      </w:r>
      <w:proofErr w:type="spellEnd"/>
      <w:r w:rsidRPr="00132B96">
        <w:rPr>
          <w:rFonts w:ascii="Courier New" w:eastAsia="Times New Roman" w:hAnsi="Courier New" w:cs="Courier New"/>
          <w:color w:val="000000"/>
          <w:kern w:val="0"/>
          <w:sz w:val="20"/>
          <w:shd w:val="clear" w:color="auto" w:fill="F7F7F7"/>
          <w:lang w:eastAsia="en-US"/>
        </w:rPr>
        <w:t xml:space="preserve"> apt update</w:t>
      </w:r>
    </w:p>
    <w:p w14:paraId="3492A735" w14:textId="4BDD4988" w:rsidR="004E72BF" w:rsidRPr="00132B96" w:rsidRDefault="004E72BF" w:rsidP="004E72BF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Courier New" w:eastAsia="Times New Roman" w:hAnsi="Courier New" w:cs="Courier New"/>
          <w:color w:val="000000"/>
          <w:kern w:val="0"/>
          <w:sz w:val="20"/>
          <w:shd w:val="clear" w:color="auto" w:fill="F7F7F7"/>
          <w:lang w:eastAsia="en-US"/>
        </w:rPr>
      </w:pPr>
      <w:proofErr w:type="spellStart"/>
      <w:r w:rsidRPr="00132B96">
        <w:rPr>
          <w:rFonts w:ascii="Courier New" w:eastAsia="Times New Roman" w:hAnsi="Courier New" w:cs="Courier New"/>
          <w:color w:val="000000"/>
          <w:kern w:val="0"/>
          <w:sz w:val="20"/>
          <w:shd w:val="clear" w:color="auto" w:fill="F7F7F7"/>
          <w:lang w:eastAsia="en-US"/>
        </w:rPr>
        <w:t>sudo</w:t>
      </w:r>
      <w:proofErr w:type="spellEnd"/>
      <w:r w:rsidRPr="00132B96">
        <w:rPr>
          <w:rFonts w:ascii="Courier New" w:eastAsia="Times New Roman" w:hAnsi="Courier New" w:cs="Courier New"/>
          <w:color w:val="000000"/>
          <w:kern w:val="0"/>
          <w:sz w:val="20"/>
          <w:shd w:val="clear" w:color="auto" w:fill="F7F7F7"/>
          <w:lang w:eastAsia="en-US"/>
        </w:rPr>
        <w:t xml:space="preserve"> apt install python3.8</w:t>
      </w:r>
    </w:p>
    <w:p w14:paraId="1C671517" w14:textId="77777777" w:rsidR="006F2C15" w:rsidRDefault="006F2C15">
      <w:r>
        <w:br w:type="page"/>
      </w:r>
    </w:p>
    <w:p w14:paraId="75EFE2D9" w14:textId="4AFDDBD0" w:rsidR="004E72BF" w:rsidRDefault="004E72BF" w:rsidP="00A264C4">
      <w:pPr>
        <w:spacing w:before="240"/>
      </w:pPr>
      <w:r>
        <w:lastRenderedPageBreak/>
        <w:t xml:space="preserve">After the process completes, make sure you check the version by entering “python3 </w:t>
      </w:r>
      <w:r w:rsidR="00132B96">
        <w:t>--</w:t>
      </w:r>
      <w:r>
        <w:t>ver</w:t>
      </w:r>
      <w:r w:rsidR="006F2C15">
        <w:t>s</w:t>
      </w:r>
      <w:r>
        <w:t xml:space="preserve">ion”. Your output should look </w:t>
      </w:r>
      <w:proofErr w:type="gramStart"/>
      <w:r>
        <w:t>similar to</w:t>
      </w:r>
      <w:proofErr w:type="gramEnd"/>
      <w:r>
        <w:t xml:space="preserve"> </w:t>
      </w:r>
      <w:r w:rsidR="000717ED">
        <w:t xml:space="preserve">the below images. This check </w:t>
      </w:r>
      <w:r w:rsidR="003A7186">
        <w:t>is a quick test to see if the installation was a success.</w:t>
      </w:r>
    </w:p>
    <w:p w14:paraId="6FA0A2C7" w14:textId="3A368DCD" w:rsidR="004E72BF" w:rsidRDefault="008B2E70" w:rsidP="00115E6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A67744" wp14:editId="0C3C8CA2">
                <wp:simplePos x="0" y="0"/>
                <wp:positionH relativeFrom="column">
                  <wp:posOffset>615950</wp:posOffset>
                </wp:positionH>
                <wp:positionV relativeFrom="paragraph">
                  <wp:posOffset>698500</wp:posOffset>
                </wp:positionV>
                <wp:extent cx="3420110" cy="635"/>
                <wp:effectExtent l="0" t="0" r="889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11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903DC1" w14:textId="48DB306A" w:rsidR="008B2E70" w:rsidRPr="00DF08EF" w:rsidRDefault="008B2E70" w:rsidP="008B2E70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097FD2">
                              <w:fldChar w:fldCharType="begin"/>
                            </w:r>
                            <w:r w:rsidR="00097FD2">
                              <w:instrText xml:space="preserve"> SEQ Figure \* ARABIC </w:instrText>
                            </w:r>
                            <w:r w:rsidR="00097FD2">
                              <w:fldChar w:fldCharType="separate"/>
                            </w:r>
                            <w:r w:rsidR="00DD40C2">
                              <w:rPr>
                                <w:noProof/>
                              </w:rPr>
                              <w:t>1</w:t>
                            </w:r>
                            <w:r w:rsidR="00097FD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Python Version Output in Ubuntu Server 20.04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A6774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8.5pt;margin-top:55pt;width:269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" filled="f" stroked="f">
                <v:textbox style="mso-fit-shape-to-text:t" inset="0,0,0,0">
                  <w:txbxContent>
                    <w:p w14:paraId="0F903DC1" w14:textId="48DB306A" w:rsidR="008B2E70" w:rsidRPr="00DF08EF" w:rsidRDefault="008B2E70" w:rsidP="008B2E70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097FD2">
                        <w:fldChar w:fldCharType="begin"/>
                      </w:r>
                      <w:r w:rsidR="00097FD2">
                        <w:instrText xml:space="preserve"> SEQ Figure \* ARABIC </w:instrText>
                      </w:r>
                      <w:r w:rsidR="00097FD2">
                        <w:fldChar w:fldCharType="separate"/>
                      </w:r>
                      <w:r w:rsidR="00DD40C2">
                        <w:rPr>
                          <w:noProof/>
                        </w:rPr>
                        <w:t>1</w:t>
                      </w:r>
                      <w:r w:rsidR="00097FD2">
                        <w:rPr>
                          <w:noProof/>
                        </w:rPr>
                        <w:fldChar w:fldCharType="end"/>
                      </w:r>
                      <w:r>
                        <w:t>: Python Version Output in Ubuntu Server 20.04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9FAACBF" wp14:editId="09EBD894">
                <wp:simplePos x="0" y="0"/>
                <wp:positionH relativeFrom="column">
                  <wp:posOffset>615950</wp:posOffset>
                </wp:positionH>
                <wp:positionV relativeFrom="paragraph">
                  <wp:posOffset>138430</wp:posOffset>
                </wp:positionV>
                <wp:extent cx="3420110" cy="502920"/>
                <wp:effectExtent l="152400" t="152400" r="370840" b="3543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0110" cy="502920"/>
                          <a:chOff x="0" y="0"/>
                          <a:chExt cx="3420110" cy="50292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0"/>
                            <a:ext cx="3413760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0" y="146050"/>
                            <a:ext cx="952279" cy="19083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3ECE2" id="Group 6" o:spid="_x0000_s1026" style="position:absolute;margin-left:48.5pt;margin-top:10.9pt;width:269.3pt;height:39.6pt;z-index:251662336" coordsize="34201,5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63;width:34138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">
                  <v:imagedata r:id="rId11" o:title=""/>
                  <v:shadow on="t" color="#333" opacity="42598f" origin="-.5,-.5" offset="2.74397mm,2.74397mm"/>
                </v:shape>
                <v:rect id="Rectangle 3" o:spid="_x0000_s1028" style="position:absolute;top:1460;width:9522;height:1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fpwgAAANoAAAAPAAAAZHJzL2Rvd25yZXYueG1sRI9Pi8Iw&#10;FMTvC36H8AQvi6YqiH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D+QlfpwgAAANoAAAAPAAAA&#10;AAAAAAAAAAAAAAcCAABkcnMvZG93bnJldi54bWxQSwUGAAAAAAMAAwC3AAAA9gIAAAAA&#10;" filled="f" strokecolor="red" strokeweight="2.25pt"/>
              </v:group>
            </w:pict>
          </mc:Fallback>
        </mc:AlternateContent>
      </w:r>
    </w:p>
    <w:p w14:paraId="5C41DED0" w14:textId="408E0BA2" w:rsidR="008B2E70" w:rsidRDefault="008B2E70" w:rsidP="00115E68"/>
    <w:p w14:paraId="17457DD1" w14:textId="3FC8B9AA" w:rsidR="008B2E70" w:rsidRDefault="008B2E70" w:rsidP="00115E68"/>
    <w:p w14:paraId="303620BB" w14:textId="27EFF7A5" w:rsidR="006F2C15" w:rsidRDefault="006F2C15" w:rsidP="00115E68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3CB9339" wp14:editId="37E0624F">
                <wp:simplePos x="0" y="0"/>
                <wp:positionH relativeFrom="column">
                  <wp:posOffset>608330</wp:posOffset>
                </wp:positionH>
                <wp:positionV relativeFrom="paragraph">
                  <wp:posOffset>154940</wp:posOffset>
                </wp:positionV>
                <wp:extent cx="3427095" cy="1143000"/>
                <wp:effectExtent l="133350" t="152400" r="363855" b="3619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7095" cy="1143000"/>
                          <a:chOff x="0" y="0"/>
                          <a:chExt cx="3427095" cy="11430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0" y="0"/>
                            <a:ext cx="3414395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0" y="584200"/>
                            <a:ext cx="810854" cy="19083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3A9CD" id="Group 7" o:spid="_x0000_s1026" style="position:absolute;margin-left:47.9pt;margin-top:12.2pt;width:269.85pt;height:90pt;z-index:251664384" coordsize="34270,11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">
                <v:shape id="Picture 4" o:spid="_x0000_s1027" type="#_x0000_t75" style="position:absolute;left:127;width:34143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">
                  <v:imagedata r:id="rId13" o:title=""/>
                  <v:shadow on="t" color="#333" opacity="42598f" origin="-.5,-.5" offset="2.74397mm,2.74397mm"/>
                </v:shape>
                <v:rect id="Rectangle 5" o:spid="_x0000_s1028" style="position:absolute;top:5842;width:8108;height:1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2oGwgAAANoAAAAPAAAAZHJzL2Rvd25yZXYueG1sRI9Pi8Iw&#10;FMTvC36H8AQvi6YKin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Ae52oGwgAAANoAAAAPAAAA&#10;AAAAAAAAAAAAAAcCAABkcnMvZG93bnJldi54bWxQSwUGAAAAAAMAAwC3AAAA9gIAAAAA&#10;" filled="f" strokecolor="red" strokeweight="2.25pt"/>
              </v:group>
            </w:pict>
          </mc:Fallback>
        </mc:AlternateContent>
      </w:r>
    </w:p>
    <w:p w14:paraId="3AF1B874" w14:textId="46A539FB" w:rsidR="006F2C15" w:rsidRDefault="006F2C15" w:rsidP="00115E68"/>
    <w:p w14:paraId="03E7D57E" w14:textId="0F1A9D2D" w:rsidR="00867F8D" w:rsidRDefault="00867F8D" w:rsidP="00115E68"/>
    <w:p w14:paraId="393E1482" w14:textId="040B8846" w:rsidR="008B2E70" w:rsidRDefault="00867F8D" w:rsidP="00115E6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D0C05" wp14:editId="3628418C">
                <wp:simplePos x="0" y="0"/>
                <wp:positionH relativeFrom="column">
                  <wp:posOffset>584200</wp:posOffset>
                </wp:positionH>
                <wp:positionV relativeFrom="paragraph">
                  <wp:posOffset>300990</wp:posOffset>
                </wp:positionV>
                <wp:extent cx="3638550" cy="635"/>
                <wp:effectExtent l="0" t="0" r="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00B32F" w14:textId="65F4A095" w:rsidR="00867F8D" w:rsidRPr="00EF2790" w:rsidRDefault="00867F8D" w:rsidP="00867F8D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097FD2">
                              <w:fldChar w:fldCharType="begin"/>
                            </w:r>
                            <w:r w:rsidR="00097FD2">
                              <w:instrText xml:space="preserve"> SEQ Figure \* ARABIC </w:instrText>
                            </w:r>
                            <w:r w:rsidR="00097FD2">
                              <w:fldChar w:fldCharType="separate"/>
                            </w:r>
                            <w:r w:rsidR="00DD40C2">
                              <w:rPr>
                                <w:noProof/>
                              </w:rPr>
                              <w:t>2</w:t>
                            </w:r>
                            <w:r w:rsidR="00097FD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Python Version Output in Window Command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D0C05" id="Text Box 9" o:spid="_x0000_s1027" type="#_x0000_t202" style="position:absolute;left:0;text-align:left;margin-left:46pt;margin-top:23.7pt;width:286.5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" filled="f" stroked="f">
                <v:textbox style="mso-fit-shape-to-text:t" inset="0,0,0,0">
                  <w:txbxContent>
                    <w:p w14:paraId="1100B32F" w14:textId="65F4A095" w:rsidR="00867F8D" w:rsidRPr="00EF2790" w:rsidRDefault="00867F8D" w:rsidP="00867F8D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097FD2">
                        <w:fldChar w:fldCharType="begin"/>
                      </w:r>
                      <w:r w:rsidR="00097FD2">
                        <w:instrText xml:space="preserve"> SEQ Figure \* ARABIC </w:instrText>
                      </w:r>
                      <w:r w:rsidR="00097FD2">
                        <w:fldChar w:fldCharType="separate"/>
                      </w:r>
                      <w:r w:rsidR="00DD40C2">
                        <w:rPr>
                          <w:noProof/>
                        </w:rPr>
                        <w:t>2</w:t>
                      </w:r>
                      <w:r w:rsidR="00097FD2">
                        <w:rPr>
                          <w:noProof/>
                        </w:rPr>
                        <w:fldChar w:fldCharType="end"/>
                      </w:r>
                      <w:r>
                        <w:t>: Python Version Output in Window Command Prompt</w:t>
                      </w:r>
                    </w:p>
                  </w:txbxContent>
                </v:textbox>
              </v:shape>
            </w:pict>
          </mc:Fallback>
        </mc:AlternateContent>
      </w:r>
    </w:p>
    <w:p w14:paraId="2196A680" w14:textId="63EB45DF" w:rsidR="005C7A71" w:rsidRDefault="005C7A71" w:rsidP="005C7A71">
      <w:pPr>
        <w:keepNext/>
      </w:pPr>
    </w:p>
    <w:p w14:paraId="00DBE32E" w14:textId="5F75C247" w:rsidR="00605C01" w:rsidRDefault="00605C01" w:rsidP="00605C01">
      <w:pPr>
        <w:pStyle w:val="Heading2"/>
      </w:pPr>
      <w:r>
        <w:t>Django 3.1.5</w:t>
      </w:r>
    </w:p>
    <w:p w14:paraId="4EEDD828" w14:textId="166CC50E" w:rsidR="00955E45" w:rsidRDefault="00132B96" w:rsidP="00955E45">
      <w:r>
        <w:t xml:space="preserve">Next to install is Django. Again, you can use either Windows or Linux based machines. Both will use pip which is a package-management system written in Python. </w:t>
      </w:r>
      <w:sdt>
        <w:sdtPr>
          <w:id w:val="1494690619"/>
          <w:citation/>
        </w:sdtPr>
        <w:sdtEndPr/>
        <w:sdtContent>
          <w:r>
            <w:fldChar w:fldCharType="begin"/>
          </w:r>
          <w:r>
            <w:instrText xml:space="preserve"> CITATION Article \l 1033 </w:instrText>
          </w:r>
          <w:r>
            <w:fldChar w:fldCharType="separate"/>
          </w:r>
          <w:r w:rsidR="00160C8B">
            <w:rPr>
              <w:noProof/>
            </w:rPr>
            <w:t>(Rodriguez, n.d.)</w:t>
          </w:r>
          <w:r>
            <w:fldChar w:fldCharType="end"/>
          </w:r>
        </w:sdtContent>
      </w:sdt>
      <w:r w:rsidR="004971BC">
        <w:t xml:space="preserve"> To install Django in Windows, </w:t>
      </w:r>
      <w:r w:rsidR="00C87B12">
        <w:t xml:space="preserve">its best to </w:t>
      </w:r>
      <w:r w:rsidR="004971BC">
        <w:t>go to the source. The Django website (</w:t>
      </w:r>
      <w:hyperlink r:id="rId14" w:history="1">
        <w:r w:rsidR="004971BC" w:rsidRPr="00381C1B">
          <w:rPr>
            <w:rStyle w:val="Hyperlink"/>
          </w:rPr>
          <w:t>https://docs.djangoproject.com/en/3.1/howto/windows/</w:t>
        </w:r>
      </w:hyperlink>
      <w:r w:rsidR="004971BC">
        <w:t>)</w:t>
      </w:r>
      <w:r w:rsidR="00F721E7">
        <w:t xml:space="preserve"> has well documented step-by-step instructions. </w:t>
      </w:r>
    </w:p>
    <w:p w14:paraId="1DC029AC" w14:textId="489FE1B8" w:rsidR="00F721E7" w:rsidRDefault="00F721E7" w:rsidP="00F721E7">
      <w:r>
        <w:t xml:space="preserve">For Linux users, </w:t>
      </w:r>
      <w:proofErr w:type="gramStart"/>
      <w:r>
        <w:t>you’ll</w:t>
      </w:r>
      <w:proofErr w:type="gramEnd"/>
      <w:r>
        <w:t xml:space="preserve"> need a terminal again. </w:t>
      </w:r>
      <w:proofErr w:type="gramStart"/>
      <w:r>
        <w:t>Here’s</w:t>
      </w:r>
      <w:proofErr w:type="gramEnd"/>
      <w:r>
        <w:t xml:space="preserve"> the command:</w:t>
      </w:r>
    </w:p>
    <w:p w14:paraId="7E2BFA48" w14:textId="7F81474E" w:rsidR="00F721E7" w:rsidRPr="00F721E7" w:rsidRDefault="00F721E7" w:rsidP="00F721E7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</w:pPr>
      <w:r w:rsidRPr="00F721E7"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  <w:t>pip install Django==3.1.5</w:t>
      </w:r>
    </w:p>
    <w:p w14:paraId="614D3BCD" w14:textId="6464E4DA" w:rsidR="00121DF4" w:rsidRDefault="005930D1" w:rsidP="00121DF4">
      <w:pPr>
        <w:spacing w:before="240"/>
      </w:pPr>
      <w:r>
        <w:t>You can check the version by running</w:t>
      </w:r>
      <w:r w:rsidR="00121DF4">
        <w:t xml:space="preserve"> “pip3 freeze”. This will produce an output of all installed modules. </w:t>
      </w:r>
      <w:proofErr w:type="gramStart"/>
      <w:r w:rsidR="00121DF4">
        <w:t>Here’s</w:t>
      </w:r>
      <w:proofErr w:type="gramEnd"/>
      <w:r w:rsidR="00121DF4">
        <w:t xml:space="preserve"> an example:</w:t>
      </w:r>
    </w:p>
    <w:p w14:paraId="4E2667B1" w14:textId="35EC9B3F" w:rsidR="00121DF4" w:rsidRDefault="00121DF4" w:rsidP="00121DF4">
      <w:pPr>
        <w:spacing w:before="240"/>
      </w:pPr>
    </w:p>
    <w:p w14:paraId="3340FCE1" w14:textId="31221D0B" w:rsidR="00F721E7" w:rsidRDefault="005904F8" w:rsidP="005930D1">
      <w:pPr>
        <w:spacing w:before="24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4C0FAD4" wp14:editId="324A5D57">
                <wp:simplePos x="0" y="0"/>
                <wp:positionH relativeFrom="column">
                  <wp:posOffset>552450</wp:posOffset>
                </wp:positionH>
                <wp:positionV relativeFrom="paragraph">
                  <wp:posOffset>25400</wp:posOffset>
                </wp:positionV>
                <wp:extent cx="1918970" cy="3360420"/>
                <wp:effectExtent l="152400" t="152400" r="367030" b="3543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8970" cy="3360420"/>
                          <a:chOff x="0" y="0"/>
                          <a:chExt cx="1918970" cy="336042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0"/>
                            <a:ext cx="1912620" cy="336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0" y="590550"/>
                            <a:ext cx="933450" cy="196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A4CB0" id="Group 13" o:spid="_x0000_s1026" style="position:absolute;margin-left:43.5pt;margin-top:2pt;width:151.1pt;height:264.6pt;z-index:251674624" coordsize="19189,33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">
                <v:shape id="Picture 10" o:spid="_x0000_s1027" type="#_x0000_t75" style="position:absolute;left:63;width:19126;height:33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">
                  <v:imagedata r:id="rId16" o:title=""/>
                  <v:shadow on="t" color="#333" opacity="42598f" origin="-.5,-.5" offset="2.74397mm,2.74397mm"/>
                </v:shape>
                <v:rect id="Rectangle 12" o:spid="_x0000_s1028" style="position:absolute;top:5905;width:9334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" filled="f" strokecolor="red" strokeweight="2.25pt"/>
              </v:group>
            </w:pict>
          </mc:Fallback>
        </mc:AlternateContent>
      </w:r>
      <w:r w:rsidR="00EE6A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0460AA" wp14:editId="3B2AE7F7">
                <wp:simplePos x="0" y="0"/>
                <wp:positionH relativeFrom="column">
                  <wp:posOffset>558800</wp:posOffset>
                </wp:positionH>
                <wp:positionV relativeFrom="paragraph">
                  <wp:posOffset>3442970</wp:posOffset>
                </wp:positionV>
                <wp:extent cx="1912620" cy="635"/>
                <wp:effectExtent l="0" t="0" r="11430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125E1D" w14:textId="228B8AAA" w:rsidR="00EE6AEC" w:rsidRPr="009F15E9" w:rsidRDefault="00EE6AEC" w:rsidP="00EE6AEC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097FD2">
                              <w:fldChar w:fldCharType="begin"/>
                            </w:r>
                            <w:r w:rsidR="00097FD2">
                              <w:instrText xml:space="preserve"> SEQ Figure \* ARABIC </w:instrText>
                            </w:r>
                            <w:r w:rsidR="00097FD2">
                              <w:fldChar w:fldCharType="separate"/>
                            </w:r>
                            <w:r w:rsidR="00DD40C2">
                              <w:rPr>
                                <w:noProof/>
                              </w:rPr>
                              <w:t>3</w:t>
                            </w:r>
                            <w:r w:rsidR="00097FD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Django Version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460AA" id="Text Box 11" o:spid="_x0000_s1028" type="#_x0000_t202" style="position:absolute;left:0;text-align:left;margin-left:44pt;margin-top:271.1pt;width:150.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" filled="f" stroked="f">
                <v:textbox style="mso-fit-shape-to-text:t" inset="0,0,0,0">
                  <w:txbxContent>
                    <w:p w14:paraId="22125E1D" w14:textId="228B8AAA" w:rsidR="00EE6AEC" w:rsidRPr="009F15E9" w:rsidRDefault="00EE6AEC" w:rsidP="00EE6AEC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097FD2">
                        <w:fldChar w:fldCharType="begin"/>
                      </w:r>
                      <w:r w:rsidR="00097FD2">
                        <w:instrText xml:space="preserve"> SEQ Figure \* ARABIC </w:instrText>
                      </w:r>
                      <w:r w:rsidR="00097FD2">
                        <w:fldChar w:fldCharType="separate"/>
                      </w:r>
                      <w:r w:rsidR="00DD40C2">
                        <w:rPr>
                          <w:noProof/>
                        </w:rPr>
                        <w:t>3</w:t>
                      </w:r>
                      <w:r w:rsidR="00097FD2">
                        <w:rPr>
                          <w:noProof/>
                        </w:rPr>
                        <w:fldChar w:fldCharType="end"/>
                      </w:r>
                      <w:r>
                        <w:t>: Django Version Check</w:t>
                      </w:r>
                    </w:p>
                  </w:txbxContent>
                </v:textbox>
              </v:shape>
            </w:pict>
          </mc:Fallback>
        </mc:AlternateContent>
      </w:r>
    </w:p>
    <w:p w14:paraId="40FC2DDF" w14:textId="563155E2" w:rsidR="00EE6AEC" w:rsidRDefault="00EE6AEC" w:rsidP="00F64563"/>
    <w:p w14:paraId="1F80438B" w14:textId="04D5A68E" w:rsidR="00EE6AEC" w:rsidRDefault="00EE6AEC" w:rsidP="00F64563"/>
    <w:p w14:paraId="5AE64482" w14:textId="77211F8A" w:rsidR="00EE6AEC" w:rsidRDefault="00EE6AEC" w:rsidP="00F64563"/>
    <w:p w14:paraId="5D4EE424" w14:textId="77777777" w:rsidR="00EE6AEC" w:rsidRDefault="00EE6AEC" w:rsidP="00F64563"/>
    <w:p w14:paraId="43A58EE8" w14:textId="77777777" w:rsidR="00EE6AEC" w:rsidRDefault="00EE6AEC" w:rsidP="00F64563"/>
    <w:p w14:paraId="530F38AD" w14:textId="77777777" w:rsidR="00EE6AEC" w:rsidRDefault="00EE6AEC" w:rsidP="00F64563"/>
    <w:p w14:paraId="78EB6991" w14:textId="77777777" w:rsidR="00EE6AEC" w:rsidRDefault="00EE6AEC" w:rsidP="00F64563"/>
    <w:p w14:paraId="314CDD4C" w14:textId="77777777" w:rsidR="00EE6AEC" w:rsidRDefault="00EE6AEC" w:rsidP="00F64563"/>
    <w:p w14:paraId="6445F265" w14:textId="77777777" w:rsidR="00EE6AEC" w:rsidRDefault="00EE6AEC" w:rsidP="00F64563"/>
    <w:p w14:paraId="0AFAA20B" w14:textId="77777777" w:rsidR="00EE6AEC" w:rsidRDefault="00EE6AEC" w:rsidP="00F64563"/>
    <w:p w14:paraId="4341CE3E" w14:textId="57183BB2" w:rsidR="00F64563" w:rsidRDefault="002E3B4A" w:rsidP="00F64563">
      <w:r>
        <w:t xml:space="preserve">Lastly, we will install </w:t>
      </w:r>
      <w:proofErr w:type="spellStart"/>
      <w:r w:rsidR="00955E45">
        <w:t>crispy_forms</w:t>
      </w:r>
      <w:proofErr w:type="spellEnd"/>
      <w:r w:rsidR="00955E45">
        <w:t>. To install the extension</w:t>
      </w:r>
      <w:r w:rsidR="00C348F2">
        <w:t>, enter the following commands in your console:</w:t>
      </w:r>
      <w:r w:rsidR="00C61C00">
        <w:t xml:space="preserve"> </w:t>
      </w:r>
    </w:p>
    <w:p w14:paraId="093346EA" w14:textId="076F3C73" w:rsidR="00324321" w:rsidRPr="00C348F2" w:rsidRDefault="00C348F2" w:rsidP="00C348F2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</w:pPr>
      <w:r w:rsidRPr="00F721E7"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  <w:t xml:space="preserve">pip install </w:t>
      </w:r>
      <w:r w:rsidR="00324321"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  <w:t>Django-crispy-</w:t>
      </w:r>
      <w:proofErr w:type="gramStart"/>
      <w:r w:rsidR="00324321"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  <w:t>forms</w:t>
      </w:r>
      <w:proofErr w:type="gramEnd"/>
    </w:p>
    <w:p w14:paraId="3037893F" w14:textId="62C8EE9F" w:rsidR="00D94B44" w:rsidRDefault="00B4638F" w:rsidP="000F6B4A">
      <w:pPr>
        <w:spacing w:before="240"/>
      </w:pPr>
      <w:r>
        <w:t xml:space="preserve">If you were keen, you would have seen </w:t>
      </w:r>
      <w:proofErr w:type="spellStart"/>
      <w:r w:rsidR="00F90D38">
        <w:t>d</w:t>
      </w:r>
      <w:r w:rsidR="0046297E">
        <w:t>jango</w:t>
      </w:r>
      <w:proofErr w:type="spellEnd"/>
      <w:r w:rsidR="0046297E">
        <w:t>-crispy-forms</w:t>
      </w:r>
      <w:r w:rsidR="00F90D38">
        <w:t xml:space="preserve">==1.10.0 </w:t>
      </w:r>
      <w:r w:rsidR="005F7624">
        <w:t xml:space="preserve">directly under Django in the list. Use this method to </w:t>
      </w:r>
      <w:r w:rsidR="00CE3632">
        <w:t>en</w:t>
      </w:r>
      <w:r w:rsidR="005F7624">
        <w:t>sure</w:t>
      </w:r>
      <w:r w:rsidR="00CE3632">
        <w:t xml:space="preserve"> that the application</w:t>
      </w:r>
      <w:r w:rsidR="00FF6528">
        <w:t xml:space="preserve"> was installed.</w:t>
      </w:r>
      <w:r>
        <w:t xml:space="preserve"> </w:t>
      </w:r>
      <w:r w:rsidR="00022C01">
        <w:t xml:space="preserve">Now that </w:t>
      </w:r>
      <w:proofErr w:type="gramStart"/>
      <w:r w:rsidR="00022C01">
        <w:t>we’re</w:t>
      </w:r>
      <w:proofErr w:type="gramEnd"/>
      <w:r w:rsidR="00022C01">
        <w:t xml:space="preserve"> past that, we can crank up the </w:t>
      </w:r>
      <w:r w:rsidR="00D94B44">
        <w:t>development server.</w:t>
      </w:r>
      <w:r w:rsidR="000F6B4A">
        <w:t xml:space="preserve"> </w:t>
      </w:r>
      <w:r w:rsidR="00D94B44">
        <w:t>Run the following command from your console:</w:t>
      </w:r>
    </w:p>
    <w:p w14:paraId="3E8251CB" w14:textId="68E4E99B" w:rsidR="00D94B44" w:rsidRDefault="00C70883" w:rsidP="00D94B44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</w:pPr>
      <w:r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  <w:t>/</w:t>
      </w:r>
      <w:proofErr w:type="gramStart"/>
      <w:r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  <w:t>*  Windows</w:t>
      </w:r>
      <w:proofErr w:type="gramEnd"/>
      <w:r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  <w:t xml:space="preserve">  */</w:t>
      </w:r>
    </w:p>
    <w:p w14:paraId="30E2DD44" w14:textId="45B3D860" w:rsidR="00C70883" w:rsidRDefault="00C70883" w:rsidP="00D94B44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</w:pPr>
      <w:proofErr w:type="spellStart"/>
      <w:r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  <w:t>py</w:t>
      </w:r>
      <w:proofErr w:type="spellEnd"/>
      <w:r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  <w:t xml:space="preserve"> manage.py </w:t>
      </w:r>
      <w:proofErr w:type="spellStart"/>
      <w:r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  <w:t>runserver</w:t>
      </w:r>
      <w:proofErr w:type="spellEnd"/>
    </w:p>
    <w:p w14:paraId="1F80A7AE" w14:textId="25AD78A8" w:rsidR="00C70883" w:rsidRDefault="00C70883" w:rsidP="00D94B44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</w:pPr>
    </w:p>
    <w:p w14:paraId="0AFA9296" w14:textId="1024FBA7" w:rsidR="00C70883" w:rsidRDefault="00C70883" w:rsidP="00D94B44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</w:pPr>
      <w:r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  <w:t>/</w:t>
      </w:r>
      <w:proofErr w:type="gramStart"/>
      <w:r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  <w:t>*  Linux</w:t>
      </w:r>
      <w:proofErr w:type="gramEnd"/>
      <w:r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  <w:t xml:space="preserve">  */</w:t>
      </w:r>
    </w:p>
    <w:p w14:paraId="3B4BD4D2" w14:textId="6FD9CC14" w:rsidR="00C70883" w:rsidRPr="00C348F2" w:rsidRDefault="00E63267" w:rsidP="00D94B44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</w:pPr>
      <w:r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  <w:t>p</w:t>
      </w:r>
      <w:r w:rsidR="00C70883"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  <w:t>y</w:t>
      </w:r>
      <w:r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  <w:t xml:space="preserve">thon3 manage.py </w:t>
      </w:r>
      <w:proofErr w:type="spellStart"/>
      <w:r>
        <w:rPr>
          <w:rFonts w:ascii="Consolas" w:eastAsia="Times New Roman" w:hAnsi="Consolas" w:cs="Courier New"/>
          <w:color w:val="0C4B33"/>
          <w:kern w:val="0"/>
          <w:sz w:val="20"/>
          <w:szCs w:val="20"/>
          <w:lang w:eastAsia="en-US"/>
        </w:rPr>
        <w:t>runserver</w:t>
      </w:r>
      <w:proofErr w:type="spellEnd"/>
    </w:p>
    <w:p w14:paraId="657E6F57" w14:textId="0B557117" w:rsidR="00D94B44" w:rsidRDefault="00E63267" w:rsidP="00324321">
      <w:pPr>
        <w:spacing w:before="240"/>
      </w:pPr>
      <w:r>
        <w:t xml:space="preserve">You </w:t>
      </w:r>
      <w:r w:rsidR="00FF6528">
        <w:t xml:space="preserve">are </w:t>
      </w:r>
      <w:r>
        <w:t xml:space="preserve">now </w:t>
      </w:r>
      <w:r w:rsidR="00FF6528">
        <w:t xml:space="preserve">able to </w:t>
      </w:r>
      <w:r>
        <w:t>access the site through your web browser. I recommend using Google Chrome</w:t>
      </w:r>
      <w:r w:rsidR="003B5F78">
        <w:t xml:space="preserve"> since that was what I used for </w:t>
      </w:r>
      <w:proofErr w:type="gramStart"/>
      <w:r w:rsidR="003B5F78">
        <w:t>development</w:t>
      </w:r>
      <w:r w:rsidR="00206C2C">
        <w:t>,</w:t>
      </w:r>
      <w:proofErr w:type="gramEnd"/>
      <w:r w:rsidR="00206C2C">
        <w:t xml:space="preserve"> however, Edge seems to work just </w:t>
      </w:r>
      <w:r w:rsidR="00206C2C">
        <w:lastRenderedPageBreak/>
        <w:t>fine as well</w:t>
      </w:r>
      <w:r w:rsidR="003B5F78">
        <w:t xml:space="preserve">. Just browse to </w:t>
      </w:r>
      <w:r w:rsidR="00316519">
        <w:t>“</w:t>
      </w:r>
      <w:r w:rsidR="003B5F78">
        <w:t>localhost:8000</w:t>
      </w:r>
      <w:r w:rsidR="00316519">
        <w:t>”</w:t>
      </w:r>
      <w:r w:rsidR="003B5F78">
        <w:t xml:space="preserve"> or </w:t>
      </w:r>
      <w:r w:rsidR="00316519">
        <w:t>“</w:t>
      </w:r>
      <w:r w:rsidR="003B5F78">
        <w:t>127.0.0.1:8000</w:t>
      </w:r>
      <w:r w:rsidR="00316519">
        <w:t xml:space="preserve">”. You will be presented with the login page for the site. </w:t>
      </w:r>
    </w:p>
    <w:p w14:paraId="19C0DCFB" w14:textId="6BA5CB19" w:rsidR="00F96690" w:rsidRDefault="00F96690" w:rsidP="00324321">
      <w:pPr>
        <w:spacing w:before="240"/>
      </w:pPr>
      <w:r>
        <w:t xml:space="preserve">You can login with </w:t>
      </w:r>
      <w:r w:rsidR="00500992">
        <w:t xml:space="preserve">either </w:t>
      </w:r>
      <w:r>
        <w:t>the admin account or a test user account. Here are the credentials:</w:t>
      </w:r>
    </w:p>
    <w:p w14:paraId="6E3DCE90" w14:textId="1C586CF1" w:rsidR="00F96690" w:rsidRDefault="00F96690" w:rsidP="00F96690">
      <w:pPr>
        <w:pStyle w:val="ListParagraph"/>
        <w:numPr>
          <w:ilvl w:val="0"/>
          <w:numId w:val="16"/>
        </w:numPr>
        <w:spacing w:before="240"/>
      </w:pPr>
      <w:r>
        <w:t>Admin Account:</w:t>
      </w:r>
    </w:p>
    <w:p w14:paraId="693D67CF" w14:textId="0EEE0767" w:rsidR="00F96690" w:rsidRDefault="00F96690" w:rsidP="00F96690">
      <w:pPr>
        <w:pStyle w:val="ListParagraph"/>
        <w:numPr>
          <w:ilvl w:val="1"/>
          <w:numId w:val="16"/>
        </w:numPr>
        <w:spacing w:before="240"/>
      </w:pPr>
      <w:r>
        <w:t xml:space="preserve">Email: </w:t>
      </w:r>
      <w:hyperlink r:id="rId17" w:history="1">
        <w:r w:rsidRPr="00381C1B">
          <w:rPr>
            <w:rStyle w:val="Hyperlink"/>
          </w:rPr>
          <w:t>admin@ims.webapp.com</w:t>
        </w:r>
      </w:hyperlink>
    </w:p>
    <w:p w14:paraId="34F830F3" w14:textId="646083B1" w:rsidR="00F96690" w:rsidRDefault="003B5C1E" w:rsidP="00F96690">
      <w:pPr>
        <w:pStyle w:val="ListParagraph"/>
        <w:numPr>
          <w:ilvl w:val="1"/>
          <w:numId w:val="16"/>
        </w:numPr>
        <w:spacing w:before="240"/>
      </w:pPr>
      <w:r>
        <w:t>Password: password</w:t>
      </w:r>
    </w:p>
    <w:p w14:paraId="588C789A" w14:textId="74514E47" w:rsidR="003B5C1E" w:rsidRDefault="003B5C1E" w:rsidP="003B5C1E">
      <w:pPr>
        <w:pStyle w:val="ListParagraph"/>
        <w:numPr>
          <w:ilvl w:val="0"/>
          <w:numId w:val="16"/>
        </w:numPr>
        <w:spacing w:before="240"/>
      </w:pPr>
      <w:r>
        <w:t>Test User:</w:t>
      </w:r>
    </w:p>
    <w:p w14:paraId="59F658AF" w14:textId="3730671B" w:rsidR="003B5C1E" w:rsidRDefault="003B5C1E" w:rsidP="003B5C1E">
      <w:pPr>
        <w:pStyle w:val="ListParagraph"/>
        <w:numPr>
          <w:ilvl w:val="1"/>
          <w:numId w:val="16"/>
        </w:numPr>
        <w:spacing w:before="240"/>
      </w:pPr>
      <w:r>
        <w:t xml:space="preserve">Email: </w:t>
      </w:r>
      <w:hyperlink r:id="rId18" w:history="1">
        <w:r w:rsidR="00AA67DE" w:rsidRPr="00381C1B">
          <w:rPr>
            <w:rStyle w:val="Hyperlink"/>
          </w:rPr>
          <w:t>testuser@email.com</w:t>
        </w:r>
      </w:hyperlink>
    </w:p>
    <w:p w14:paraId="32D574B0" w14:textId="0ECEDB9E" w:rsidR="00F05EFE" w:rsidRDefault="00AA67DE" w:rsidP="00F05EFE">
      <w:pPr>
        <w:pStyle w:val="ListParagraph"/>
        <w:numPr>
          <w:ilvl w:val="1"/>
          <w:numId w:val="16"/>
        </w:numPr>
        <w:spacing w:before="240"/>
      </w:pPr>
      <w:r>
        <w:t>Password: testing321</w:t>
      </w:r>
    </w:p>
    <w:p w14:paraId="22B46C49" w14:textId="58093B1A" w:rsidR="00147570" w:rsidRDefault="00147570" w:rsidP="00605C01">
      <w:pPr>
        <w:pStyle w:val="Heading1"/>
      </w:pPr>
    </w:p>
    <w:p w14:paraId="51F698C1" w14:textId="46A483FD" w:rsidR="00605C01" w:rsidRDefault="000A345E" w:rsidP="00605C01">
      <w:pPr>
        <w:pStyle w:val="Heading1"/>
      </w:pPr>
      <w:r>
        <w:t xml:space="preserve">Minimum </w:t>
      </w:r>
      <w:r w:rsidR="00605C01">
        <w:t>System Requirements</w:t>
      </w:r>
    </w:p>
    <w:p w14:paraId="31E9D2FD" w14:textId="35A7428C" w:rsidR="00115E68" w:rsidRDefault="00857E66" w:rsidP="00115E68">
      <w:r>
        <w:t>Python</w:t>
      </w:r>
      <w:r w:rsidR="00B24F77">
        <w:t xml:space="preserve"> will run on Windows 10, </w:t>
      </w:r>
      <w:r w:rsidR="00FC40B2">
        <w:t xml:space="preserve">Mac OS </w:t>
      </w:r>
      <w:r w:rsidR="00C776A0">
        <w:t>10.9</w:t>
      </w:r>
      <w:r w:rsidR="00FC40B2">
        <w:t xml:space="preserve">, </w:t>
      </w:r>
      <w:r w:rsidR="00ED33AF">
        <w:t xml:space="preserve">and various Unix platforms (see </w:t>
      </w:r>
      <w:hyperlink r:id="rId19" w:history="1">
        <w:r w:rsidR="00613AB0" w:rsidRPr="006E249D">
          <w:rPr>
            <w:rStyle w:val="Hyperlink"/>
          </w:rPr>
          <w:t>https://docs.python.org/3/using/unix.html</w:t>
        </w:r>
      </w:hyperlink>
      <w:r w:rsidR="00613AB0">
        <w:t xml:space="preserve"> for more info).</w:t>
      </w:r>
    </w:p>
    <w:p w14:paraId="77446735" w14:textId="5A859AA6" w:rsidR="00605C01" w:rsidRDefault="00605C01" w:rsidP="00605C01">
      <w:pPr>
        <w:pStyle w:val="Heading1"/>
      </w:pPr>
      <w:r>
        <w:t>Key Components</w:t>
      </w:r>
      <w:r w:rsidR="00BE4615">
        <w:t xml:space="preserve"> (functions)</w:t>
      </w:r>
    </w:p>
    <w:p w14:paraId="3528DBC2" w14:textId="36423ED0" w:rsidR="00115E68" w:rsidRDefault="005C1FCD" w:rsidP="00115E68">
      <w:r>
        <w:t xml:space="preserve">This is an inventory management system, so communication with the database is crucial. </w:t>
      </w:r>
      <w:r w:rsidR="0029753E">
        <w:t xml:space="preserve">With the prototype, I discussed the framework of the system. All of that is in place now, so we can look at it </w:t>
      </w:r>
      <w:r w:rsidR="00074078">
        <w:t xml:space="preserve">from a higher-level perspective. I will discuss the main functions of the application and how it has progressed for the last iteration. </w:t>
      </w:r>
    </w:p>
    <w:p w14:paraId="267089D4" w14:textId="03FE2367" w:rsidR="00FC54C0" w:rsidRDefault="00FC54C0" w:rsidP="00115E68">
      <w:proofErr w:type="gramStart"/>
      <w:r>
        <w:t>Starting with the registration screen, there</w:t>
      </w:r>
      <w:proofErr w:type="gramEnd"/>
      <w:r>
        <w:t xml:space="preserve"> is a visual confirmation that a user has been registered and is awaiting admin approval. </w:t>
      </w:r>
      <w:r w:rsidR="00564145">
        <w:t xml:space="preserve">I also did not realize that after a user click the submit button from the registration form, </w:t>
      </w:r>
      <w:r w:rsidR="002B6C03">
        <w:t xml:space="preserve">an AttributeError exception is thrown. This has been fixed and was </w:t>
      </w:r>
      <w:proofErr w:type="gramStart"/>
      <w:r w:rsidR="002B6C03">
        <w:t>due to the fact that</w:t>
      </w:r>
      <w:proofErr w:type="gramEnd"/>
      <w:r w:rsidR="002B6C03">
        <w:t xml:space="preserve"> </w:t>
      </w:r>
      <w:r w:rsidR="00B76C08">
        <w:t xml:space="preserve">the redirect was sending them to a page that requires login. Because </w:t>
      </w:r>
      <w:r w:rsidR="005E6C10">
        <w:lastRenderedPageBreak/>
        <w:t>account registration requires admin approval, the user cannot login to view the site.</w:t>
      </w:r>
      <w:r w:rsidR="00437B1E">
        <w:t xml:space="preserve"> However, after viewing the admin site, the user was registered.</w:t>
      </w:r>
    </w:p>
    <w:p w14:paraId="3BFEF9D6" w14:textId="64775F67" w:rsidR="001C6845" w:rsidRDefault="00437B1E" w:rsidP="001C6845">
      <w:r>
        <w:t xml:space="preserve">The next big </w:t>
      </w:r>
      <w:r w:rsidR="00590120">
        <w:t xml:space="preserve">push was the </w:t>
      </w:r>
      <w:r w:rsidR="00834233">
        <w:t xml:space="preserve">Create </w:t>
      </w:r>
      <w:r w:rsidR="00590120">
        <w:t xml:space="preserve">page. </w:t>
      </w:r>
      <w:r w:rsidR="001E29CB">
        <w:t>A user can now add new En</w:t>
      </w:r>
      <w:r w:rsidR="00C858E3">
        <w:t>d</w:t>
      </w:r>
      <w:r w:rsidR="001E29CB">
        <w:t xml:space="preserve"> Items to their account(s). </w:t>
      </w:r>
      <w:r w:rsidR="00C858E3">
        <w:t xml:space="preserve">The only issue with this page is a problem with the user account query. </w:t>
      </w:r>
      <w:r w:rsidR="009A01DA">
        <w:t xml:space="preserve">Currently a user can see everyone’s equipment accounts instead of just their own. </w:t>
      </w:r>
      <w:r w:rsidR="001C6845">
        <w:t>Otherwise, this page is fully operational.</w:t>
      </w:r>
    </w:p>
    <w:p w14:paraId="5293D758" w14:textId="0F06D9E7" w:rsidR="001C6845" w:rsidRDefault="001C6845" w:rsidP="001C6845">
      <w:r>
        <w:t>I worked on the Update page as well</w:t>
      </w:r>
      <w:r w:rsidR="00337132">
        <w:t xml:space="preserve">, although I </w:t>
      </w:r>
      <w:proofErr w:type="gramStart"/>
      <w:r w:rsidR="00337132">
        <w:t>didn’t</w:t>
      </w:r>
      <w:proofErr w:type="gramEnd"/>
      <w:r w:rsidR="00337132">
        <w:t xml:space="preserve"> make much progress. I need to research how to </w:t>
      </w:r>
      <w:r w:rsidR="00DD712D">
        <w:t xml:space="preserve">push update queries to the database with Django. </w:t>
      </w:r>
    </w:p>
    <w:p w14:paraId="14E2330F" w14:textId="2E72B913" w:rsidR="00DD712D" w:rsidRDefault="00605D49" w:rsidP="001C6845">
      <w:r>
        <w:t xml:space="preserve">The last changes that were made were somewhat cosmetic. The equipment listing in the </w:t>
      </w:r>
      <w:r w:rsidR="00097FD2">
        <w:t>right-hand</w:t>
      </w:r>
      <w:r>
        <w:t xml:space="preserve"> column on the SnapShot page is now available in all pages. </w:t>
      </w:r>
      <w:r w:rsidR="00B42DCE">
        <w:t xml:space="preserve">I have also included a “logged in as” section in the top right of the navbar. </w:t>
      </w:r>
      <w:r w:rsidR="003A6F98">
        <w:t xml:space="preserve">For the admin account, I </w:t>
      </w:r>
      <w:r w:rsidR="00BB27E8">
        <w:t xml:space="preserve">have included an extra link under the “Account” section on the vertical navbar on the left side of the screen. </w:t>
      </w:r>
      <w:r w:rsidR="00CE258A">
        <w:t>Unfortunately, I have not been able to find a good way to route this link to the actual admin page. When I do, I will add it.</w:t>
      </w:r>
    </w:p>
    <w:p w14:paraId="229ED2C2" w14:textId="27FFE242" w:rsidR="00BB27E8" w:rsidRDefault="00D43456" w:rsidP="001C6845">
      <w:r>
        <w:t xml:space="preserve">Lastly, I added a profile section in admin portion. I was able to create </w:t>
      </w:r>
      <w:r w:rsidR="00A145F5">
        <w:t>profiles with profile pics. I made a form (that still needs work) to allow users to update their profile and I linked it to the “Profile” link in the vertical navbar.</w:t>
      </w:r>
    </w:p>
    <w:p w14:paraId="44A91EFF" w14:textId="5B866A8F" w:rsidR="00605C01" w:rsidRDefault="00605C01" w:rsidP="00605C01">
      <w:pPr>
        <w:pStyle w:val="Heading1"/>
      </w:pPr>
      <w:r>
        <w:t>Status</w:t>
      </w:r>
    </w:p>
    <w:p w14:paraId="4EB2D22E" w14:textId="601ACA58" w:rsidR="00605C01" w:rsidRDefault="00C71815" w:rsidP="00605C01">
      <w:r>
        <w:t xml:space="preserve">Still quite a bit of work to do. I did not reach my goals this time around, however, </w:t>
      </w:r>
      <w:proofErr w:type="gramStart"/>
      <w:r>
        <w:t>I’m</w:t>
      </w:r>
      <w:proofErr w:type="gramEnd"/>
      <w:r>
        <w:t xml:space="preserve"> still pushing hard. </w:t>
      </w:r>
      <w:r w:rsidR="00E97573">
        <w:t xml:space="preserve">This week I will try to conquer the Update form and </w:t>
      </w:r>
      <w:r w:rsidR="002B099B">
        <w:t>fix the queryset for the available accounts on the Create page.</w:t>
      </w:r>
    </w:p>
    <w:p w14:paraId="7ED18DBF" w14:textId="0DAF7A9E" w:rsidR="0052056A" w:rsidRDefault="0052056A" w:rsidP="00605C01">
      <w:r>
        <w:t xml:space="preserve">If I have time, I will work on the removal portion and push to create at least one report. Unfortunately, I </w:t>
      </w:r>
      <w:proofErr w:type="gramStart"/>
      <w:r>
        <w:t>don’t</w:t>
      </w:r>
      <w:proofErr w:type="gramEnd"/>
      <w:r>
        <w:t xml:space="preserve"> think I can make it that far, but </w:t>
      </w:r>
      <w:r w:rsidR="00097FD2">
        <w:t xml:space="preserve">maybe luck will be on my side. </w:t>
      </w: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14:paraId="70CEC5A1" w14:textId="77777777" w:rsidR="00E81978" w:rsidRDefault="005D3A03">
          <w:pPr>
            <w:pStyle w:val="SectionTitle"/>
          </w:pPr>
          <w:r>
            <w:t>References</w:t>
          </w:r>
        </w:p>
        <w:p w14:paraId="12112764" w14:textId="77777777" w:rsidR="00160C8B" w:rsidRDefault="00C31D30" w:rsidP="00160C8B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160C8B">
            <w:rPr>
              <w:noProof/>
            </w:rPr>
            <w:t xml:space="preserve">Last Name, F. M. (Year). </w:t>
          </w:r>
          <w:r w:rsidR="00160C8B">
            <w:rPr>
              <w:i/>
              <w:iCs/>
              <w:noProof/>
            </w:rPr>
            <w:t>Book Title.</w:t>
          </w:r>
          <w:r w:rsidR="00160C8B">
            <w:rPr>
              <w:noProof/>
            </w:rPr>
            <w:t xml:space="preserve"> City Name: Publisher Name.</w:t>
          </w:r>
        </w:p>
        <w:p w14:paraId="3720DA35" w14:textId="77777777" w:rsidR="00160C8B" w:rsidRDefault="00160C8B" w:rsidP="00160C8B">
          <w:pPr>
            <w:pStyle w:val="Bibliography"/>
            <w:rPr>
              <w:noProof/>
            </w:rPr>
          </w:pPr>
          <w:r>
            <w:rPr>
              <w:noProof/>
            </w:rPr>
            <w:t xml:space="preserve">Rodriguez, I. (n.d.). </w:t>
          </w:r>
          <w:r>
            <w:rPr>
              <w:i/>
              <w:iCs/>
              <w:noProof/>
            </w:rPr>
            <w:t>What Is Pip? A Guide for New Pythonistas</w:t>
          </w:r>
          <w:r>
            <w:rPr>
              <w:noProof/>
            </w:rPr>
            <w:t>. Retrieved from Real Python: https://realpython.com/what-is-pip/</w:t>
          </w:r>
        </w:p>
        <w:p w14:paraId="2FE2BCFA" w14:textId="33A91F7E" w:rsidR="00E81978" w:rsidRDefault="00C31D30" w:rsidP="00160C8B">
          <w:pPr>
            <w:pStyle w:val="Bibliography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sectPr w:rsidR="00E81978">
      <w:headerReference w:type="default" r:id="rId20"/>
      <w:headerReference w:type="first" r:id="rId2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EF5AD" w14:textId="77777777" w:rsidR="00F72694" w:rsidRDefault="00F72694">
      <w:pPr>
        <w:spacing w:line="240" w:lineRule="auto"/>
      </w:pPr>
      <w:r>
        <w:separator/>
      </w:r>
    </w:p>
    <w:p w14:paraId="61838EBD" w14:textId="77777777" w:rsidR="00F72694" w:rsidRDefault="00F72694"/>
  </w:endnote>
  <w:endnote w:type="continuationSeparator" w:id="0">
    <w:p w14:paraId="3BFF0029" w14:textId="77777777" w:rsidR="00F72694" w:rsidRDefault="00F72694">
      <w:pPr>
        <w:spacing w:line="240" w:lineRule="auto"/>
      </w:pPr>
      <w:r>
        <w:continuationSeparator/>
      </w:r>
    </w:p>
    <w:p w14:paraId="40B6003B" w14:textId="77777777" w:rsidR="00F72694" w:rsidRDefault="00F726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967F8" w14:textId="77777777" w:rsidR="00F72694" w:rsidRDefault="00F72694">
      <w:pPr>
        <w:spacing w:line="240" w:lineRule="auto"/>
      </w:pPr>
      <w:r>
        <w:separator/>
      </w:r>
    </w:p>
    <w:p w14:paraId="5746542F" w14:textId="77777777" w:rsidR="00F72694" w:rsidRDefault="00F72694"/>
  </w:footnote>
  <w:footnote w:type="continuationSeparator" w:id="0">
    <w:p w14:paraId="03276E90" w14:textId="77777777" w:rsidR="00F72694" w:rsidRDefault="00F72694">
      <w:pPr>
        <w:spacing w:line="240" w:lineRule="auto"/>
      </w:pPr>
      <w:r>
        <w:continuationSeparator/>
      </w:r>
    </w:p>
    <w:p w14:paraId="1AC945E2" w14:textId="77777777" w:rsidR="00F72694" w:rsidRDefault="00F726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EA04C" w14:textId="7487A0DF" w:rsidR="00E81978" w:rsidRDefault="00097FD2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A33F3B4546D1451CA682253594BEA59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F72694">
          <w:rPr>
            <w:rStyle w:val="Strong"/>
          </w:rPr>
          <w:t>CSC425 module 2 session long project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7BD91" w14:textId="387EBF53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4ED77E0FAF844CA09880DADA1C4B04C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F72694">
          <w:rPr>
            <w:rStyle w:val="Strong"/>
          </w:rPr>
          <w:t>CSC425 module 2 session long project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BD64728"/>
    <w:multiLevelType w:val="hybridMultilevel"/>
    <w:tmpl w:val="5D086CA4"/>
    <w:lvl w:ilvl="0" w:tplc="E06C37A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94"/>
    <w:rsid w:val="0000599C"/>
    <w:rsid w:val="000131FE"/>
    <w:rsid w:val="00022C01"/>
    <w:rsid w:val="00025EFD"/>
    <w:rsid w:val="0003465F"/>
    <w:rsid w:val="000717ED"/>
    <w:rsid w:val="00074078"/>
    <w:rsid w:val="00097FD2"/>
    <w:rsid w:val="000A28C7"/>
    <w:rsid w:val="000A345E"/>
    <w:rsid w:val="000B1E1A"/>
    <w:rsid w:val="000B7642"/>
    <w:rsid w:val="000C2CE6"/>
    <w:rsid w:val="000D0102"/>
    <w:rsid w:val="000D3F41"/>
    <w:rsid w:val="000D46FA"/>
    <w:rsid w:val="000F6B4A"/>
    <w:rsid w:val="001038B1"/>
    <w:rsid w:val="00115E68"/>
    <w:rsid w:val="00121DF4"/>
    <w:rsid w:val="00132B96"/>
    <w:rsid w:val="00147570"/>
    <w:rsid w:val="00160C8B"/>
    <w:rsid w:val="00173FF6"/>
    <w:rsid w:val="001C1707"/>
    <w:rsid w:val="001C6845"/>
    <w:rsid w:val="001D2D45"/>
    <w:rsid w:val="001D2FA6"/>
    <w:rsid w:val="001E29CB"/>
    <w:rsid w:val="001F0D8D"/>
    <w:rsid w:val="001F1963"/>
    <w:rsid w:val="00206C2C"/>
    <w:rsid w:val="002158B0"/>
    <w:rsid w:val="00257585"/>
    <w:rsid w:val="0025790C"/>
    <w:rsid w:val="00262916"/>
    <w:rsid w:val="00263701"/>
    <w:rsid w:val="00285BDF"/>
    <w:rsid w:val="002904A5"/>
    <w:rsid w:val="0029753E"/>
    <w:rsid w:val="002B099B"/>
    <w:rsid w:val="002B6C03"/>
    <w:rsid w:val="002E3B4A"/>
    <w:rsid w:val="002F7ACB"/>
    <w:rsid w:val="00316519"/>
    <w:rsid w:val="0031693F"/>
    <w:rsid w:val="003231BC"/>
    <w:rsid w:val="00324321"/>
    <w:rsid w:val="00337132"/>
    <w:rsid w:val="00355DCA"/>
    <w:rsid w:val="00374D63"/>
    <w:rsid w:val="003A6F98"/>
    <w:rsid w:val="003A7186"/>
    <w:rsid w:val="003B5C1E"/>
    <w:rsid w:val="003B5F78"/>
    <w:rsid w:val="003C4A76"/>
    <w:rsid w:val="003C4B52"/>
    <w:rsid w:val="003F4334"/>
    <w:rsid w:val="0041276E"/>
    <w:rsid w:val="00422CDB"/>
    <w:rsid w:val="0043211F"/>
    <w:rsid w:val="00437B1E"/>
    <w:rsid w:val="0046297E"/>
    <w:rsid w:val="004748B9"/>
    <w:rsid w:val="0049278B"/>
    <w:rsid w:val="004971BC"/>
    <w:rsid w:val="004D01D3"/>
    <w:rsid w:val="004E72BF"/>
    <w:rsid w:val="00500992"/>
    <w:rsid w:val="00502DEB"/>
    <w:rsid w:val="00515893"/>
    <w:rsid w:val="0052056A"/>
    <w:rsid w:val="00551A02"/>
    <w:rsid w:val="0055289B"/>
    <w:rsid w:val="005534FA"/>
    <w:rsid w:val="00562B01"/>
    <w:rsid w:val="00564145"/>
    <w:rsid w:val="00590120"/>
    <w:rsid w:val="005904F8"/>
    <w:rsid w:val="005930D1"/>
    <w:rsid w:val="0059462F"/>
    <w:rsid w:val="005C1FCD"/>
    <w:rsid w:val="005C7A71"/>
    <w:rsid w:val="005D3A03"/>
    <w:rsid w:val="005E6C10"/>
    <w:rsid w:val="005F7624"/>
    <w:rsid w:val="00605C01"/>
    <w:rsid w:val="00605D49"/>
    <w:rsid w:val="00613AB0"/>
    <w:rsid w:val="006223B5"/>
    <w:rsid w:val="00667091"/>
    <w:rsid w:val="00691E1C"/>
    <w:rsid w:val="006F2C15"/>
    <w:rsid w:val="007B49EA"/>
    <w:rsid w:val="007F2834"/>
    <w:rsid w:val="008002C0"/>
    <w:rsid w:val="00811CF4"/>
    <w:rsid w:val="00834233"/>
    <w:rsid w:val="00857E66"/>
    <w:rsid w:val="00867F8D"/>
    <w:rsid w:val="00875759"/>
    <w:rsid w:val="008B2E70"/>
    <w:rsid w:val="008C5323"/>
    <w:rsid w:val="008D0EF9"/>
    <w:rsid w:val="008D67C9"/>
    <w:rsid w:val="00955E45"/>
    <w:rsid w:val="009A01DA"/>
    <w:rsid w:val="009A6A3B"/>
    <w:rsid w:val="009C0FDA"/>
    <w:rsid w:val="009D70DC"/>
    <w:rsid w:val="009F3426"/>
    <w:rsid w:val="009F413D"/>
    <w:rsid w:val="00A145F5"/>
    <w:rsid w:val="00A264C4"/>
    <w:rsid w:val="00A61AC6"/>
    <w:rsid w:val="00AA67DE"/>
    <w:rsid w:val="00AF7003"/>
    <w:rsid w:val="00B24F77"/>
    <w:rsid w:val="00B32FEA"/>
    <w:rsid w:val="00B34A3C"/>
    <w:rsid w:val="00B42DCE"/>
    <w:rsid w:val="00B4638F"/>
    <w:rsid w:val="00B76C08"/>
    <w:rsid w:val="00B823AA"/>
    <w:rsid w:val="00BA45DB"/>
    <w:rsid w:val="00BB27E8"/>
    <w:rsid w:val="00BB4B9C"/>
    <w:rsid w:val="00BD1648"/>
    <w:rsid w:val="00BE4615"/>
    <w:rsid w:val="00BF4184"/>
    <w:rsid w:val="00C0601E"/>
    <w:rsid w:val="00C24BBA"/>
    <w:rsid w:val="00C26035"/>
    <w:rsid w:val="00C31D30"/>
    <w:rsid w:val="00C348F2"/>
    <w:rsid w:val="00C61C00"/>
    <w:rsid w:val="00C70883"/>
    <w:rsid w:val="00C71815"/>
    <w:rsid w:val="00C776A0"/>
    <w:rsid w:val="00C858E3"/>
    <w:rsid w:val="00C87B12"/>
    <w:rsid w:val="00CA0EED"/>
    <w:rsid w:val="00CD6E39"/>
    <w:rsid w:val="00CE258A"/>
    <w:rsid w:val="00CE3632"/>
    <w:rsid w:val="00CF6E91"/>
    <w:rsid w:val="00D43456"/>
    <w:rsid w:val="00D8291E"/>
    <w:rsid w:val="00D847B0"/>
    <w:rsid w:val="00D85B68"/>
    <w:rsid w:val="00D9208F"/>
    <w:rsid w:val="00D94B44"/>
    <w:rsid w:val="00DD40C2"/>
    <w:rsid w:val="00DD712D"/>
    <w:rsid w:val="00E238CA"/>
    <w:rsid w:val="00E25CD4"/>
    <w:rsid w:val="00E57EE8"/>
    <w:rsid w:val="00E6004D"/>
    <w:rsid w:val="00E63267"/>
    <w:rsid w:val="00E81978"/>
    <w:rsid w:val="00E87C41"/>
    <w:rsid w:val="00E97573"/>
    <w:rsid w:val="00ED33AF"/>
    <w:rsid w:val="00EE6AEC"/>
    <w:rsid w:val="00F05EFE"/>
    <w:rsid w:val="00F1428C"/>
    <w:rsid w:val="00F379B7"/>
    <w:rsid w:val="00F525FA"/>
    <w:rsid w:val="00F64563"/>
    <w:rsid w:val="00F721E7"/>
    <w:rsid w:val="00F72694"/>
    <w:rsid w:val="00F90D38"/>
    <w:rsid w:val="00F96690"/>
    <w:rsid w:val="00FC40B2"/>
    <w:rsid w:val="00FC54C0"/>
    <w:rsid w:val="00FF2002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0F6C7C"/>
  <w15:chartTrackingRefBased/>
  <w15:docId w15:val="{EF042022-6202-4E80-A372-1CD9333A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B44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E72BF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mailto:testuser@email.com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mailto:admin@ims.webapp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https://docs.python.org/3/using/unix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python.org" TargetMode="External"/><Relationship Id="rId14" Type="http://schemas.openxmlformats.org/officeDocument/2006/relationships/hyperlink" Target="https://docs.djangoproject.com/en/3.1/howto/windows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\AppData\Local\Packages\Microsoft.Office.Desktop_8wekyb3d8bbwe\LocalCache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480A2CDDE1D4B058A4EB847A49A6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2EDA7-57A6-4055-BFD0-82FC2E358178}"/>
      </w:docPartPr>
      <w:docPartBody>
        <w:p w:rsidR="00137719" w:rsidRDefault="00137719">
          <w:pPr>
            <w:pStyle w:val="7480A2CDDE1D4B058A4EB847A49A632C"/>
          </w:pPr>
          <w:r>
            <w:t>[Title Here, up to 12 Words, on One to Two Lines]</w:t>
          </w:r>
        </w:p>
      </w:docPartBody>
    </w:docPart>
    <w:docPart>
      <w:docPartPr>
        <w:name w:val="CA0190E1A39F4C0C8D703BF3505B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3B28C-E04F-4A82-A7AF-4A62A5327F2E}"/>
      </w:docPartPr>
      <w:docPartBody>
        <w:p w:rsidR="00137719" w:rsidRDefault="00137719">
          <w:pPr>
            <w:pStyle w:val="CA0190E1A39F4C0C8D703BF3505B0B3F"/>
          </w:pPr>
          <w:r>
            <w:t>[Title Here, up to 12 Words, on One to Two Lines]</w:t>
          </w:r>
        </w:p>
      </w:docPartBody>
    </w:docPart>
    <w:docPart>
      <w:docPartPr>
        <w:name w:val="A33F3B4546D1451CA682253594BEA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1CE54-CAA4-4452-BE89-9A4526268217}"/>
      </w:docPartPr>
      <w:docPartBody>
        <w:p w:rsidR="00137719" w:rsidRDefault="00137719">
          <w:pPr>
            <w:pStyle w:val="A33F3B4546D1451CA682253594BEA59C"/>
          </w:pPr>
          <w:r w:rsidRPr="005D3A03">
            <w:t>Figures title:</w:t>
          </w:r>
        </w:p>
      </w:docPartBody>
    </w:docPart>
    <w:docPart>
      <w:docPartPr>
        <w:name w:val="4ED77E0FAF844CA09880DADA1C4B0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F23EB-9A63-401D-A9C3-F0A3530ECA2D}"/>
      </w:docPartPr>
      <w:docPartBody>
        <w:p w:rsidR="00137719" w:rsidRDefault="00137719">
          <w:pPr>
            <w:pStyle w:val="4ED77E0FAF844CA09880DADA1C4B04CD"/>
          </w:pPr>
          <w:r>
            <w:t xml:space="preserve">[Include all figures in their own section, following references (and footnotes and tables, if applicable).  Include a numbered </w:t>
          </w:r>
          <w:r>
            <w:t>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19"/>
    <w:rsid w:val="0013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80A2CDDE1D4B058A4EB847A49A632C">
    <w:name w:val="7480A2CDDE1D4B058A4EB847A49A632C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A0190E1A39F4C0C8D703BF3505B0B3F">
    <w:name w:val="CA0190E1A39F4C0C8D703BF3505B0B3F"/>
  </w:style>
  <w:style w:type="paragraph" w:customStyle="1" w:styleId="A33F3B4546D1451CA682253594BEA59C">
    <w:name w:val="A33F3B4546D1451CA682253594BEA59C"/>
  </w:style>
  <w:style w:type="paragraph" w:customStyle="1" w:styleId="4ED77E0FAF844CA09880DADA1C4B04CD">
    <w:name w:val="4ED77E0FAF844CA09880DADA1C4B04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CSC425 module 2 session long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  <b:Source>
    <b:Tag>Article</b:Tag>
    <b:SourceType>InternetSite</b:SourceType>
    <b:Guid>{FF26774B-DB06-4500-B039-AE0694DE3918}</b:Guid>
    <b:Title>What Is Pip? A Guide for New Pythonistas</b:Title>
    <b:JournalName>Journal Title</b:JournalName>
    <b:Pages>Pages From - To</b:Pages>
    <b:Author>
      <b:Author>
        <b:NameList>
          <b:Person>
            <b:Last>Rodriguez</b:Last>
            <b:First>Isaac</b:First>
          </b:Person>
        </b:NameList>
      </b:Author>
    </b:Author>
    <b:InternetSiteTitle>Real Python</b:InternetSiteTitle>
    <b:URL>https://realpython.com/what-is-pip/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92A47D-ADD6-45B7-847C-526F33C29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1314</TotalTime>
  <Pages>7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CSC425 Module 2 Session Long Project – IMS WebApp Prototype</dc:title>
  <dc:subject/>
  <dc:creator>Thomas parks</dc:creator>
  <cp:keywords/>
  <dc:description/>
  <cp:lastModifiedBy>Thomas parks</cp:lastModifiedBy>
  <cp:revision>147</cp:revision>
  <dcterms:created xsi:type="dcterms:W3CDTF">2021-01-22T04:45:00Z</dcterms:created>
  <dcterms:modified xsi:type="dcterms:W3CDTF">2021-01-24T08:33:00Z</dcterms:modified>
</cp:coreProperties>
</file>